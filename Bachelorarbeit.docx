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62C9" w:rsidRDefault="00DE62C9" w:rsidP="00DE62C9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 xml:space="preserve">                                                                                                                                                </w:t>
      </w:r>
      <w:r w:rsidRPr="00DE62C9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fldChar w:fldCharType="begin"/>
      </w:r>
      <w:r w:rsidRPr="00DE62C9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instrText xml:space="preserve"> INCLUDEPICTURE "/var/folders/2y/lg2vx6d91qvbb62q2gptt_bc0000gn/T/com.microsoft.Word/WebArchiveCopyPasteTempFiles/wFJ6REC1kU+MgAAAABJRU5ErkJggg==" \* MERGEFORMATINET </w:instrText>
      </w:r>
      <w:r w:rsidRPr="00DE62C9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fldChar w:fldCharType="separate"/>
      </w:r>
      <w:r w:rsidRPr="00DE62C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de-DE"/>
        </w:rPr>
        <w:drawing>
          <wp:inline distT="0" distB="0" distL="0" distR="0" wp14:anchorId="10A699DE" wp14:editId="62699FB4">
            <wp:extent cx="1181100" cy="2667000"/>
            <wp:effectExtent l="0" t="0" r="0" b="0"/>
            <wp:docPr id="13" name="Grafik 13" descr="Titel Zeile 1 Zeile 2 Zei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el Zeile 1 Zeile 2 Zeil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599" cy="267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2C9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fldChar w:fldCharType="end"/>
      </w:r>
    </w:p>
    <w:p w:rsidR="00DE62C9" w:rsidRDefault="00DE62C9" w:rsidP="00DE62C9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bookmarkStart w:id="0" w:name="_GoBack"/>
      <w:bookmarkEnd w:id="0"/>
    </w:p>
    <w:p w:rsidR="00DE62C9" w:rsidRDefault="00DE62C9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DE62C9" w:rsidRDefault="00DE62C9" w:rsidP="00DE62C9">
      <w:pPr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</w:pPr>
      <w:r w:rsidRPr="00DE62C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  <w:t>Bachelorarbeit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  <w:t xml:space="preserve"> </w:t>
      </w:r>
    </w:p>
    <w:p w:rsidR="00DE62C9" w:rsidRDefault="00DE62C9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Im Studiengang Biomedical Engineering</w:t>
      </w:r>
    </w:p>
    <w:p w:rsidR="00CB1018" w:rsidRDefault="00CB1018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CB1018" w:rsidRDefault="00CB1018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CB1018" w:rsidRDefault="00CB1018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CB1018" w:rsidRDefault="00CB1018" w:rsidP="00DE62C9">
      <w:pPr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eastAsia="de-DE"/>
        </w:rPr>
        <w:t>Thema:</w:t>
      </w:r>
    </w:p>
    <w:p w:rsidR="00CB1018" w:rsidRDefault="00CB1018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Kommunikationsprotokol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 xml:space="preserve"> zwischen einem Computer und einem </w:t>
      </w:r>
    </w:p>
    <w:p w:rsidR="00CB1018" w:rsidRDefault="00CB1018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Mi</w:t>
      </w:r>
      <w:r w:rsidR="004943DB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k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rocontroller vom Typ „Pyboard“</w:t>
      </w:r>
    </w:p>
    <w:p w:rsidR="00546B9D" w:rsidRDefault="00546B9D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546B9D" w:rsidRDefault="00546B9D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546B9D" w:rsidRDefault="00546B9D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546B9D" w:rsidRDefault="00546B9D" w:rsidP="00DE62C9">
      <w:pPr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  <w:t>Ngahan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  <w:t>nyonse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  <w:t xml:space="preserve"> Francois Brice </w:t>
      </w:r>
    </w:p>
    <w:p w:rsidR="00546B9D" w:rsidRDefault="004D6C16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Matrikelnummer</w:t>
      </w:r>
      <w:r w:rsidR="00546B9D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: 3221941</w:t>
      </w:r>
    </w:p>
    <w:p w:rsidR="00546B9D" w:rsidRDefault="00546B9D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546B9D" w:rsidRDefault="00546B9D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Eingereicht am:</w:t>
      </w:r>
    </w:p>
    <w:p w:rsidR="00546B9D" w:rsidRDefault="00546B9D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546B9D" w:rsidRDefault="00546B9D" w:rsidP="004D6C16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4D6C16" w:rsidRDefault="004D6C16" w:rsidP="004D6C16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  <w:t xml:space="preserve">Betreuer:               </w:t>
      </w:r>
      <w:r w:rsidRPr="004D6C16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Prof.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 xml:space="preserve"> </w:t>
      </w:r>
      <w:r w:rsidRPr="004D6C16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Dr.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 xml:space="preserve"> -Ing. </w:t>
      </w:r>
      <w:r w:rsidRPr="004D6C16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Torsten Wagner</w:t>
      </w:r>
    </w:p>
    <w:p w:rsidR="004D6C16" w:rsidRPr="004D6C16" w:rsidRDefault="004D6C16" w:rsidP="004D6C16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  <w:t xml:space="preserve">Zweite Betreuer:  </w:t>
      </w:r>
    </w:p>
    <w:p w:rsidR="00546B9D" w:rsidRDefault="00546B9D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546B9D" w:rsidRPr="00546B9D" w:rsidRDefault="00546B9D" w:rsidP="00DE62C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DE62C9" w:rsidRDefault="00B252CB" w:rsidP="00B252CB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  <w:lastRenderedPageBreak/>
        <w:t>Inhaltsverzeichnis</w:t>
      </w:r>
    </w:p>
    <w:p w:rsidR="00B252CB" w:rsidRDefault="00B252CB" w:rsidP="00B252CB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Abbildungsverzeichnis …………………………………………………………………………</w:t>
      </w:r>
    </w:p>
    <w:p w:rsidR="00B252CB" w:rsidRDefault="00B252CB" w:rsidP="00B252CB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Tabellenverzeichnis …………………………………………………………………………….</w:t>
      </w:r>
    </w:p>
    <w:p w:rsidR="00B252CB" w:rsidRDefault="00B252CB" w:rsidP="00B252CB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 w:rsidRPr="00B252CB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 xml:space="preserve">Verzeichnis verwendeter Abkürzungen und Symbol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…….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.</w:t>
      </w:r>
    </w:p>
    <w:p w:rsidR="00B252CB" w:rsidRDefault="00B252CB" w:rsidP="00B252CB">
      <w:pPr>
        <w:pStyle w:val="Listenabsatz"/>
        <w:numPr>
          <w:ilvl w:val="0"/>
          <w:numId w:val="42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 xml:space="preserve">   </w:t>
      </w:r>
      <w:r w:rsidRPr="00B252CB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Einleitung ………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………………………………………………………………………...</w:t>
      </w:r>
    </w:p>
    <w:p w:rsidR="00B252CB" w:rsidRDefault="00B252CB" w:rsidP="00B252CB">
      <w:pPr>
        <w:pStyle w:val="Listenabsatz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B252CB" w:rsidRDefault="00B252CB" w:rsidP="00B252CB">
      <w:pPr>
        <w:pStyle w:val="Listenabsatz"/>
        <w:numPr>
          <w:ilvl w:val="1"/>
          <w:numId w:val="42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Motivation ……………………………………………………………………………</w:t>
      </w:r>
    </w:p>
    <w:p w:rsidR="00B252CB" w:rsidRDefault="000A6819" w:rsidP="00B252CB">
      <w:pPr>
        <w:pStyle w:val="Listenabsatz"/>
        <w:numPr>
          <w:ilvl w:val="1"/>
          <w:numId w:val="42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Beschreibung der Aufgabestellung 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…….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.</w:t>
      </w:r>
    </w:p>
    <w:p w:rsidR="000A6819" w:rsidRDefault="000A6819" w:rsidP="00B252CB">
      <w:pPr>
        <w:pStyle w:val="Listenabsatz"/>
        <w:numPr>
          <w:ilvl w:val="1"/>
          <w:numId w:val="42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Inhalt der Arbeit ……………………………………………………………………...</w:t>
      </w:r>
    </w:p>
    <w:p w:rsidR="00D01061" w:rsidRDefault="000A6819" w:rsidP="00D01061">
      <w:pPr>
        <w:pStyle w:val="Listenabsatz"/>
        <w:numPr>
          <w:ilvl w:val="0"/>
          <w:numId w:val="42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 w:rsidRPr="00D01061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Grundlagen</w:t>
      </w:r>
      <w:r w:rsidR="00D01061" w:rsidRPr="00D01061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………………………………………………………………………………</w:t>
      </w:r>
      <w:r w:rsidR="00D01061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…</w:t>
      </w:r>
    </w:p>
    <w:p w:rsidR="00D01061" w:rsidRPr="00D01061" w:rsidRDefault="00D01061" w:rsidP="00D01061">
      <w:pPr>
        <w:pStyle w:val="Listenabsatz"/>
        <w:numPr>
          <w:ilvl w:val="1"/>
          <w:numId w:val="42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  <w:r w:rsidRPr="00D01061"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  <w:t>Grundlagen der Übersicht…………………………………………………………….</w:t>
      </w:r>
    </w:p>
    <w:p w:rsidR="00D01061" w:rsidRPr="00D01061" w:rsidRDefault="00D01061" w:rsidP="00D01061">
      <w:pPr>
        <w:pStyle w:val="Listenabsatz"/>
        <w:numPr>
          <w:ilvl w:val="1"/>
          <w:numId w:val="42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0A6819" w:rsidRDefault="000A6819" w:rsidP="000A6819">
      <w:pPr>
        <w:pStyle w:val="Listenabsatz"/>
        <w:ind w:left="1620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0A6819" w:rsidRPr="00B252CB" w:rsidRDefault="000A6819" w:rsidP="000A6819">
      <w:pPr>
        <w:pStyle w:val="Listenabsatz"/>
        <w:ind w:left="1620"/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B252CB" w:rsidRPr="00B252CB" w:rsidRDefault="00B252CB" w:rsidP="00B252CB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B252CB" w:rsidRPr="00B252CB" w:rsidRDefault="00B252CB" w:rsidP="00B252CB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DE62C9" w:rsidRPr="00DE62C9" w:rsidRDefault="00DE62C9" w:rsidP="00DE62C9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de-DE"/>
        </w:rPr>
      </w:pPr>
    </w:p>
    <w:p w:rsidR="00040F24" w:rsidRDefault="00040F24" w:rsidP="00B42D11">
      <w:pPr>
        <w:pStyle w:val="Listennummer"/>
        <w:numPr>
          <w:ilvl w:val="0"/>
          <w:numId w:val="0"/>
        </w:numPr>
      </w:pPr>
    </w:p>
    <w:sectPr w:rsidR="00040F24" w:rsidSect="002502F0">
      <w:footerReference w:type="even" r:id="rId9"/>
      <w:footerReference w:type="default" r:id="rId10"/>
      <w:pgSz w:w="11906" w:h="16838" w:code="9"/>
      <w:pgMar w:top="720" w:right="720" w:bottom="720" w:left="720" w:header="288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38CA" w:rsidRDefault="003C38CA">
      <w:pPr>
        <w:spacing w:after="0" w:line="240" w:lineRule="auto"/>
      </w:pPr>
      <w:r>
        <w:separator/>
      </w:r>
    </w:p>
  </w:endnote>
  <w:endnote w:type="continuationSeparator" w:id="0">
    <w:p w:rsidR="003C38CA" w:rsidRDefault="003C38CA">
      <w:pPr>
        <w:spacing w:after="0" w:line="240" w:lineRule="auto"/>
      </w:pPr>
      <w:r>
        <w:continuationSeparator/>
      </w:r>
    </w:p>
  </w:endnote>
  <w:endnote w:type="continuationNotice" w:id="1">
    <w:p w:rsidR="003C38CA" w:rsidRDefault="003C38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4735348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2502F0" w:rsidRDefault="002502F0" w:rsidP="007F0CC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2502F0" w:rsidRDefault="002502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96276611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2502F0" w:rsidRDefault="002502F0" w:rsidP="007F0CC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2502F0" w:rsidRDefault="002502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38CA" w:rsidRDefault="003C38CA">
      <w:pPr>
        <w:spacing w:after="0" w:line="240" w:lineRule="auto"/>
      </w:pPr>
      <w:r>
        <w:separator/>
      </w:r>
    </w:p>
  </w:footnote>
  <w:footnote w:type="continuationSeparator" w:id="0">
    <w:p w:rsidR="003C38CA" w:rsidRDefault="003C38CA">
      <w:pPr>
        <w:spacing w:after="0" w:line="240" w:lineRule="auto"/>
      </w:pPr>
      <w:r>
        <w:continuationSeparator/>
      </w:r>
    </w:p>
  </w:footnote>
  <w:footnote w:type="continuationNotice" w:id="1">
    <w:p w:rsidR="003C38CA" w:rsidRDefault="003C38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C5E685DC"/>
    <w:lvl w:ilvl="0">
      <w:start w:val="1"/>
      <w:numFmt w:val="decimal"/>
      <w:pStyle w:val="Listennummer"/>
      <w:lvlText w:val="%1."/>
      <w:lvlJc w:val="left"/>
      <w:pPr>
        <w:ind w:left="144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8E6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 w15:restartNumberingAfterBreak="0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6" w15:restartNumberingAfterBreak="0">
    <w:nsid w:val="1DE1028D"/>
    <w:multiLevelType w:val="multilevel"/>
    <w:tmpl w:val="1FB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1" w15:restartNumberingAfterBreak="0">
    <w:nsid w:val="295D1D2B"/>
    <w:multiLevelType w:val="hybridMultilevel"/>
    <w:tmpl w:val="3A789A92"/>
    <w:lvl w:ilvl="0" w:tplc="57629E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0C2653"/>
    <w:multiLevelType w:val="hybridMultilevel"/>
    <w:tmpl w:val="0F4C33C0"/>
    <w:lvl w:ilvl="0" w:tplc="BA04A542">
      <w:start w:val="1"/>
      <w:numFmt w:val="bullet"/>
      <w:pStyle w:val="Aufzhlungszeichen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115BD8"/>
    <w:multiLevelType w:val="multilevel"/>
    <w:tmpl w:val="759A1C7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 w15:restartNumberingAfterBreak="0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9B024B"/>
    <w:multiLevelType w:val="multilevel"/>
    <w:tmpl w:val="671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9D4D61"/>
    <w:multiLevelType w:val="hybridMultilevel"/>
    <w:tmpl w:val="7E02A2EC"/>
    <w:lvl w:ilvl="0" w:tplc="14A8E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3"/>
  </w:num>
  <w:num w:numId="2">
    <w:abstractNumId w:val="8"/>
  </w:num>
  <w:num w:numId="3">
    <w:abstractNumId w:val="9"/>
  </w:num>
  <w:num w:numId="4">
    <w:abstractNumId w:val="21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12"/>
  </w:num>
  <w:num w:numId="10">
    <w:abstractNumId w:val="18"/>
  </w:num>
  <w:num w:numId="11">
    <w:abstractNumId w:val="4"/>
  </w:num>
  <w:num w:numId="12">
    <w:abstractNumId w:val="14"/>
  </w:num>
  <w:num w:numId="13">
    <w:abstractNumId w:val="19"/>
  </w:num>
  <w:num w:numId="14">
    <w:abstractNumId w:val="16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22"/>
  </w:num>
  <w:num w:numId="25">
    <w:abstractNumId w:val="7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1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3"/>
  </w:num>
  <w:num w:numId="38">
    <w:abstractNumId w:val="0"/>
    <w:lvlOverride w:ilvl="0">
      <w:startOverride w:val="1"/>
    </w:lvlOverride>
  </w:num>
  <w:num w:numId="39">
    <w:abstractNumId w:val="6"/>
  </w:num>
  <w:num w:numId="40">
    <w:abstractNumId w:val="17"/>
  </w:num>
  <w:num w:numId="41">
    <w:abstractNumId w:val="2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21"/>
    <w:rsid w:val="00040F24"/>
    <w:rsid w:val="00041A0E"/>
    <w:rsid w:val="0005775C"/>
    <w:rsid w:val="000A6819"/>
    <w:rsid w:val="000A6E98"/>
    <w:rsid w:val="001E7843"/>
    <w:rsid w:val="00247B79"/>
    <w:rsid w:val="002502F0"/>
    <w:rsid w:val="00361B68"/>
    <w:rsid w:val="003C33D6"/>
    <w:rsid w:val="003C38CA"/>
    <w:rsid w:val="00402D90"/>
    <w:rsid w:val="004943DB"/>
    <w:rsid w:val="00497D3F"/>
    <w:rsid w:val="004A6527"/>
    <w:rsid w:val="004D6C16"/>
    <w:rsid w:val="00540010"/>
    <w:rsid w:val="00546B9D"/>
    <w:rsid w:val="00547393"/>
    <w:rsid w:val="005556E6"/>
    <w:rsid w:val="00661CEC"/>
    <w:rsid w:val="006B2BE7"/>
    <w:rsid w:val="008E5A91"/>
    <w:rsid w:val="00AE151E"/>
    <w:rsid w:val="00AF34E3"/>
    <w:rsid w:val="00B252CB"/>
    <w:rsid w:val="00B42D11"/>
    <w:rsid w:val="00CB1018"/>
    <w:rsid w:val="00CB1B21"/>
    <w:rsid w:val="00D01061"/>
    <w:rsid w:val="00D65A09"/>
    <w:rsid w:val="00DE62C9"/>
    <w:rsid w:val="00DE7A1E"/>
    <w:rsid w:val="00E47E0B"/>
    <w:rsid w:val="00EB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1E9206C-F373-B847-AC91-959171E5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B79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7B79"/>
    <w:pPr>
      <w:keepNext/>
      <w:keepLines/>
      <w:pBdr>
        <w:bottom w:val="single" w:sz="18" w:space="1" w:color="2F5496" w:themeColor="accent5" w:themeShade="BF"/>
      </w:pBdr>
      <w:spacing w:before="600" w:after="480"/>
      <w:outlineLvl w:val="0"/>
    </w:pPr>
    <w:rPr>
      <w:rFonts w:eastAsiaTheme="majorEastAsia" w:cstheme="majorBidi"/>
      <w:sz w:val="5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7B79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5" w:themeShade="BF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7B79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7B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7B79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7B79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7B79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7B79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7B79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"/>
    <w:qFormat/>
    <w:rsid w:val="00247B79"/>
    <w:pPr>
      <w:spacing w:before="840" w:after="22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247B79"/>
    <w:rPr>
      <w:rFonts w:ascii="Arial" w:eastAsiaTheme="majorEastAsia" w:hAnsi="Arial" w:cstheme="majorBidi"/>
      <w:color w:val="FFFFFF" w:themeColor="background1"/>
      <w:spacing w:val="-10"/>
      <w:kern w:val="28"/>
      <w:sz w:val="60"/>
      <w:szCs w:val="56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247B79"/>
    <w:pPr>
      <w:numPr>
        <w:ilvl w:val="1"/>
      </w:numPr>
      <w:ind w:left="720"/>
    </w:pPr>
    <w:rPr>
      <w:rFonts w:eastAsiaTheme="minorEastAsia"/>
      <w:color w:val="FFFFFF" w:themeColor="background1"/>
      <w:sz w:val="32"/>
    </w:rPr>
  </w:style>
  <w:style w:type="character" w:customStyle="1" w:styleId="UntertitelZchn">
    <w:name w:val="Untertitel Zchn"/>
    <w:basedOn w:val="Absatz-Standardschriftart"/>
    <w:link w:val="Untertitel"/>
    <w:uiPriority w:val="2"/>
    <w:rsid w:val="00247B79"/>
    <w:rPr>
      <w:rFonts w:ascii="Arial" w:eastAsiaTheme="minorEastAsia" w:hAnsi="Arial"/>
      <w:color w:val="FFFFFF" w:themeColor="background1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7B79"/>
    <w:rPr>
      <w:rFonts w:ascii="Arial" w:eastAsiaTheme="majorEastAsia" w:hAnsi="Arial" w:cstheme="majorBidi"/>
      <w:b/>
      <w:color w:val="2F5496" w:themeColor="accent5" w:themeShade="BF"/>
      <w:szCs w:val="26"/>
    </w:rPr>
  </w:style>
  <w:style w:type="character" w:styleId="Fett">
    <w:name w:val="Strong"/>
    <w:basedOn w:val="Absatz-Standardschriftart"/>
    <w:uiPriority w:val="10"/>
    <w:qFormat/>
    <w:rPr>
      <w:b/>
      <w:bCs/>
      <w:color w:val="2F5496" w:themeColor="accent5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7B79"/>
    <w:rPr>
      <w:rFonts w:ascii="Arial" w:eastAsiaTheme="majorEastAsia" w:hAnsi="Arial" w:cstheme="majorBidi"/>
      <w:sz w:val="52"/>
      <w:szCs w:val="32"/>
    </w:rPr>
  </w:style>
  <w:style w:type="paragraph" w:styleId="Aufzhlungszeichen">
    <w:name w:val="List Bullet"/>
    <w:basedOn w:val="Standard"/>
    <w:uiPriority w:val="12"/>
    <w:qFormat/>
    <w:rsid w:val="00247B79"/>
    <w:pPr>
      <w:numPr>
        <w:numId w:val="37"/>
      </w:numPr>
    </w:pPr>
  </w:style>
  <w:style w:type="paragraph" w:styleId="Listennummer">
    <w:name w:val="List Number"/>
    <w:basedOn w:val="Standard"/>
    <w:uiPriority w:val="11"/>
    <w:qFormat/>
    <w:pPr>
      <w:numPr>
        <w:numId w:val="18"/>
      </w:numPr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Hyperlink">
    <w:name w:val="Hyperlink"/>
    <w:basedOn w:val="Absatz-Standardschriftart"/>
    <w:uiPriority w:val="99"/>
    <w:semiHidden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47B79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7B79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247B79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7B79"/>
    <w:rPr>
      <w:rFonts w:ascii="Arial" w:hAnsi="Arial"/>
    </w:rPr>
  </w:style>
  <w:style w:type="paragraph" w:styleId="berarbeitung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7B79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7B79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7B79"/>
    <w:rPr>
      <w:rFonts w:ascii="Arial" w:eastAsiaTheme="majorEastAsia" w:hAnsi="Arial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7B79"/>
    <w:rPr>
      <w:rFonts w:ascii="Arial" w:eastAsiaTheme="majorEastAsia" w:hAnsi="Arial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7B79"/>
    <w:rPr>
      <w:rFonts w:ascii="Arial" w:eastAsiaTheme="majorEastAsia" w:hAnsi="Arial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7B79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7B79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EB7319"/>
    <w:rPr>
      <w:color w:val="954F72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2502F0"/>
  </w:style>
  <w:style w:type="paragraph" w:styleId="Listenabsatz">
    <w:name w:val="List Paragraph"/>
    <w:basedOn w:val="Standard"/>
    <w:uiPriority w:val="34"/>
    <w:unhideWhenUsed/>
    <w:qFormat/>
    <w:rsid w:val="00B252C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cefrancois/Library/Containers/com.microsoft.Word/Data/Library/Application%20Support/Microsoft/Office/16.0/DTS/de-DE%7bBB4780EB-2DE2-C24F-B00B-A7AD961E8200%7d/%7b5C2E382B-FD4E-414F-9F21-B37F2843FDA9%7dtf16382944.dotx" TargetMode="External"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CFE4-97E4-1046-8F08-9B12B47B5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{5C2E382B-FD4E-414F-9F21-B37F2843FDA9}tf16382944.dotx</Template>
  <TotalTime>0</TotalTime>
  <Pages>2</Pages>
  <Words>151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2020-06-04T13:01:00Z</cp:lastPrinted>
  <dcterms:created xsi:type="dcterms:W3CDTF">2020-06-08T19:51:00Z</dcterms:created>
  <dcterms:modified xsi:type="dcterms:W3CDTF">2020-06-08T19:51:00Z</dcterms:modified>
</cp:coreProperties>
</file>